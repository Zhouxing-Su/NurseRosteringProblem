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8A" w:rsidRDefault="00CB42AD" w:rsidP="003C2C4E">
      <w:pPr>
        <w:pStyle w:val="af"/>
      </w:pPr>
      <w:r>
        <w:rPr>
          <w:rFonts w:hint="eastAsia"/>
        </w:rPr>
        <w:t>A</w:t>
      </w:r>
      <w:r>
        <w:t>lgorithm Description</w:t>
      </w:r>
    </w:p>
    <w:p w:rsidR="009B5AFF" w:rsidRPr="009B5AFF" w:rsidRDefault="009B5AFF" w:rsidP="009B5AFF">
      <w:pPr>
        <w:ind w:firstLine="480"/>
        <w:rPr>
          <w:rFonts w:hint="eastAsia"/>
        </w:rPr>
      </w:pPr>
      <w:proofErr w:type="spellStart"/>
      <w:r>
        <w:rPr>
          <w:rFonts w:hint="eastAsia"/>
        </w:rPr>
        <w:t>Zhipeng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Lv</w:t>
      </w:r>
      <w:proofErr w:type="spellEnd"/>
      <w:r>
        <w:t>,</w:t>
      </w:r>
      <w:r>
        <w:tab/>
      </w:r>
      <w:r>
        <w:tab/>
      </w:r>
      <w:proofErr w:type="spellStart"/>
      <w:r>
        <w:rPr>
          <w:rFonts w:hint="eastAsia"/>
        </w:rPr>
        <w:t>Zhuo</w:t>
      </w:r>
      <w:proofErr w:type="spellEnd"/>
      <w:r>
        <w:rPr>
          <w:rFonts w:hint="eastAsia"/>
        </w:rPr>
        <w:t xml:space="preserve"> Wang</w:t>
      </w:r>
      <w:r>
        <w:t>,</w:t>
      </w:r>
      <w:r>
        <w:tab/>
      </w:r>
      <w:r>
        <w:tab/>
      </w:r>
      <w:proofErr w:type="spellStart"/>
      <w:r>
        <w:rPr>
          <w:rFonts w:hint="eastAsia"/>
        </w:rPr>
        <w:t>Zhouxing</w:t>
      </w:r>
      <w:proofErr w:type="spellEnd"/>
      <w:r>
        <w:rPr>
          <w:rFonts w:hint="eastAsia"/>
        </w:rPr>
        <w:t xml:space="preserve"> Su</w:t>
      </w:r>
    </w:p>
    <w:p w:rsidR="00814FE1" w:rsidRDefault="00814FE1" w:rsidP="00814FE1">
      <w:pPr>
        <w:pStyle w:val="1"/>
      </w:pPr>
      <w:r>
        <w:rPr>
          <w:rFonts w:hint="eastAsia"/>
        </w:rPr>
        <w:t>Tutor</w:t>
      </w:r>
      <w:r>
        <w:t>ial</w:t>
      </w:r>
    </w:p>
    <w:p w:rsidR="00814FE1" w:rsidRDefault="00814FE1" w:rsidP="001B0120">
      <w:pPr>
        <w:pStyle w:val="2"/>
        <w:rPr>
          <w:rFonts w:hint="eastAsia"/>
        </w:rPr>
      </w:pPr>
      <w:r>
        <w:rPr>
          <w:rFonts w:hint="eastAsia"/>
        </w:rPr>
        <w:t>Platform</w:t>
      </w:r>
    </w:p>
    <w:p w:rsidR="00814FE1" w:rsidRDefault="00814FE1" w:rsidP="00814FE1">
      <w:pPr>
        <w:ind w:firstLine="480"/>
      </w:pPr>
      <w:r>
        <w:t>Our code is written in C++ programming language following C++11 standard.</w:t>
      </w:r>
      <w:r>
        <w:t xml:space="preserve"> There is no third party libraries reference in our code</w:t>
      </w:r>
      <w:r w:rsidR="009B5AFF">
        <w:t>. So you may compile and run our code on</w:t>
      </w:r>
      <w:r w:rsidR="001B0120">
        <w:t xml:space="preserve"> common</w:t>
      </w:r>
      <w:r w:rsidR="009B5AFF">
        <w:t xml:space="preserve"> platform directly.</w:t>
      </w:r>
    </w:p>
    <w:p w:rsidR="00814FE1" w:rsidRDefault="001B0120" w:rsidP="001B0120">
      <w:pPr>
        <w:pStyle w:val="2"/>
      </w:pPr>
      <w:r>
        <w:rPr>
          <w:rFonts w:hint="eastAsia"/>
        </w:rPr>
        <w:t>Directory organization</w:t>
      </w:r>
    </w:p>
    <w:p w:rsidR="00882E6E" w:rsidRDefault="00CF2336" w:rsidP="00882E6E">
      <w:pPr>
        <w:pStyle w:val="3"/>
      </w:pPr>
      <w:r>
        <w:t>Top</w:t>
      </w:r>
      <w:r w:rsidR="00882E6E">
        <w:rPr>
          <w:rFonts w:hint="eastAsia"/>
        </w:rPr>
        <w:t xml:space="preserve"> level</w:t>
      </w:r>
    </w:p>
    <w:p w:rsidR="00882E6E" w:rsidRPr="00882E6E" w:rsidRDefault="00882E6E" w:rsidP="00882E6E">
      <w:pPr>
        <w:ind w:firstLine="480"/>
        <w:rPr>
          <w:rFonts w:hint="eastAsia"/>
        </w:rPr>
      </w:pPr>
    </w:p>
    <w:p w:rsidR="00814FE1" w:rsidRDefault="00CF2336" w:rsidP="00882E6E">
      <w:pPr>
        <w:pStyle w:val="3"/>
        <w:rPr>
          <w:rFonts w:hint="eastAsia"/>
        </w:rPr>
      </w:pPr>
      <w:r>
        <w:t>Folder ‘</w:t>
      </w:r>
      <w:r w:rsidR="00882E6E">
        <w:rPr>
          <w:rFonts w:hint="eastAsia"/>
        </w:rPr>
        <w:t>include</w:t>
      </w:r>
      <w:r>
        <w:t>’</w:t>
      </w:r>
    </w:p>
    <w:p w:rsidR="00882E6E" w:rsidRDefault="00882E6E" w:rsidP="00882E6E">
      <w:pPr>
        <w:ind w:firstLine="480"/>
      </w:pPr>
    </w:p>
    <w:p w:rsidR="00882E6E" w:rsidRDefault="00CF2336" w:rsidP="00882E6E">
      <w:pPr>
        <w:pStyle w:val="3"/>
        <w:rPr>
          <w:rFonts w:hint="eastAsia"/>
        </w:rPr>
      </w:pPr>
      <w:r>
        <w:t>Folder ‘</w:t>
      </w:r>
      <w:proofErr w:type="spellStart"/>
      <w:r w:rsidR="00882E6E">
        <w:rPr>
          <w:rFonts w:hint="eastAsia"/>
        </w:rPr>
        <w:t>src</w:t>
      </w:r>
      <w:proofErr w:type="spellEnd"/>
      <w:r>
        <w:t>’</w:t>
      </w:r>
    </w:p>
    <w:p w:rsidR="00882E6E" w:rsidRDefault="00882E6E" w:rsidP="00882E6E">
      <w:pPr>
        <w:ind w:firstLine="480"/>
      </w:pPr>
    </w:p>
    <w:p w:rsidR="00882E6E" w:rsidRDefault="00CF2336" w:rsidP="00882E6E">
      <w:pPr>
        <w:pStyle w:val="3"/>
        <w:rPr>
          <w:rFonts w:hint="eastAsia"/>
        </w:rPr>
      </w:pPr>
      <w:r>
        <w:t>Folder ‘</w:t>
      </w:r>
      <w:r w:rsidR="00882E6E">
        <w:rPr>
          <w:rFonts w:hint="eastAsia"/>
        </w:rPr>
        <w:t>doc</w:t>
      </w:r>
      <w:r>
        <w:t>’</w:t>
      </w:r>
    </w:p>
    <w:p w:rsidR="00882E6E" w:rsidRDefault="00882E6E" w:rsidP="00882E6E">
      <w:pPr>
        <w:ind w:firstLine="480"/>
      </w:pPr>
    </w:p>
    <w:p w:rsidR="00882E6E" w:rsidRDefault="00CF2336" w:rsidP="00882E6E">
      <w:pPr>
        <w:pStyle w:val="3"/>
      </w:pPr>
      <w:r>
        <w:t>Folder ‘</w:t>
      </w:r>
      <w:r w:rsidR="00882E6E">
        <w:rPr>
          <w:rFonts w:hint="eastAsia"/>
        </w:rPr>
        <w:t>instance</w:t>
      </w:r>
      <w:r>
        <w:t>’</w:t>
      </w:r>
    </w:p>
    <w:p w:rsidR="00CF2336" w:rsidRPr="00CF2336" w:rsidRDefault="00CF2336" w:rsidP="00CF2336">
      <w:pPr>
        <w:ind w:firstLine="480"/>
        <w:rPr>
          <w:rFonts w:hint="eastAsia"/>
        </w:rPr>
      </w:pPr>
    </w:p>
    <w:p w:rsidR="00814FE1" w:rsidRDefault="00814FE1" w:rsidP="001B0120">
      <w:pPr>
        <w:pStyle w:val="2"/>
        <w:rPr>
          <w:rFonts w:hint="eastAsia"/>
        </w:rPr>
      </w:pPr>
      <w:r>
        <w:rPr>
          <w:rFonts w:hint="eastAsia"/>
        </w:rPr>
        <w:t>Command Line Arguments</w:t>
      </w:r>
    </w:p>
    <w:p w:rsidR="00814FE1" w:rsidRDefault="00814FE1" w:rsidP="00814FE1">
      <w:pPr>
        <w:ind w:firstLine="480"/>
      </w:pPr>
      <w:r>
        <w:t>We provide all</w:t>
      </w:r>
      <w:r>
        <w:rPr>
          <w:rFonts w:hint="eastAsia"/>
        </w:rPr>
        <w:t xml:space="preserve"> </w:t>
      </w:r>
      <w:r>
        <w:t xml:space="preserve">command line arguments that </w:t>
      </w:r>
      <w:r>
        <w:rPr>
          <w:rFonts w:hint="eastAsia"/>
        </w:rPr>
        <w:t xml:space="preserve">the </w:t>
      </w:r>
      <w:r>
        <w:t>official document required.</w:t>
      </w:r>
      <w:r>
        <w:rPr>
          <w:rFonts w:hint="eastAsia"/>
        </w:rPr>
        <w:t xml:space="preserve"> </w:t>
      </w:r>
      <w:r>
        <w:t>In addition, there is an extra argument which specifies the running time of the program.</w:t>
      </w:r>
    </w:p>
    <w:p w:rsidR="00CF673B" w:rsidRDefault="00756CDB" w:rsidP="00CB42AD">
      <w:pPr>
        <w:pStyle w:val="1"/>
      </w:pPr>
      <w:r>
        <w:lastRenderedPageBreak/>
        <w:t>Architecture</w:t>
      </w:r>
    </w:p>
    <w:p w:rsidR="00C23D89" w:rsidRDefault="00C23D89" w:rsidP="001B0120">
      <w:pPr>
        <w:pStyle w:val="2"/>
        <w:rPr>
          <w:rFonts w:hint="eastAsia"/>
        </w:rPr>
      </w:pPr>
      <w:r>
        <w:rPr>
          <w:rFonts w:hint="eastAsia"/>
        </w:rPr>
        <w:t xml:space="preserve">Data </w:t>
      </w:r>
      <w:r>
        <w:t>s</w:t>
      </w:r>
      <w:r>
        <w:rPr>
          <w:rFonts w:hint="eastAsia"/>
        </w:rPr>
        <w:t>tructure</w:t>
      </w:r>
    </w:p>
    <w:p w:rsidR="00C23D89" w:rsidRDefault="00C23D89" w:rsidP="00C23D89">
      <w:pPr>
        <w:ind w:firstLine="480"/>
      </w:pPr>
    </w:p>
    <w:p w:rsidR="00C23D89" w:rsidRDefault="00066C88" w:rsidP="001B0120">
      <w:pPr>
        <w:pStyle w:val="2"/>
        <w:rPr>
          <w:rFonts w:hint="eastAsia"/>
        </w:rPr>
      </w:pPr>
      <w:r>
        <w:t>F</w:t>
      </w:r>
      <w:r w:rsidR="00C23D89">
        <w:rPr>
          <w:rFonts w:hint="eastAsia"/>
        </w:rPr>
        <w:t>ramework</w:t>
      </w:r>
    </w:p>
    <w:p w:rsidR="00C23D89" w:rsidRDefault="00066C88" w:rsidP="00066C88">
      <w:pPr>
        <w:pStyle w:val="3"/>
        <w:rPr>
          <w:rFonts w:hint="eastAsia"/>
        </w:rPr>
      </w:pPr>
      <w:r>
        <w:rPr>
          <w:rFonts w:hint="eastAsia"/>
        </w:rPr>
        <w:t>Program framework</w:t>
      </w:r>
    </w:p>
    <w:p w:rsidR="00066C88" w:rsidRDefault="00066C88" w:rsidP="00066C88">
      <w:pPr>
        <w:ind w:firstLine="480"/>
      </w:pPr>
    </w:p>
    <w:p w:rsidR="00066C88" w:rsidRDefault="00066C88" w:rsidP="00066C88">
      <w:pPr>
        <w:pStyle w:val="3"/>
        <w:rPr>
          <w:rFonts w:hint="eastAsia"/>
        </w:rPr>
      </w:pPr>
      <w:r>
        <w:rPr>
          <w:rFonts w:hint="eastAsia"/>
        </w:rPr>
        <w:t>Algorithm framework</w:t>
      </w:r>
    </w:p>
    <w:p w:rsidR="00066C88" w:rsidRPr="00066C88" w:rsidRDefault="00066C88" w:rsidP="00066C88">
      <w:pPr>
        <w:ind w:firstLine="480"/>
        <w:rPr>
          <w:rFonts w:hint="eastAsia"/>
        </w:rPr>
      </w:pPr>
      <w:bookmarkStart w:id="0" w:name="_GoBack"/>
      <w:bookmarkEnd w:id="0"/>
    </w:p>
    <w:p w:rsidR="00C23D89" w:rsidRDefault="00C23D89" w:rsidP="001B0120">
      <w:pPr>
        <w:pStyle w:val="2"/>
      </w:pPr>
      <w:r>
        <w:rPr>
          <w:rFonts w:hint="eastAsia"/>
        </w:rPr>
        <w:t>Procedure design</w:t>
      </w:r>
    </w:p>
    <w:p w:rsidR="00C23D89" w:rsidRPr="00C23D89" w:rsidRDefault="00C23D89" w:rsidP="00C23D89">
      <w:pPr>
        <w:ind w:firstLine="480"/>
        <w:rPr>
          <w:rFonts w:hint="eastAsia"/>
        </w:rPr>
      </w:pPr>
    </w:p>
    <w:sectPr w:rsidR="00C23D89" w:rsidRPr="00C23D89" w:rsidSect="006B27BA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26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"/>
    </wne:keymap>
    <wne:keymap wne:kcmPrimary="0432">
      <wne:acd wne:acdName="acd2"/>
    </wne:keymap>
    <wne:keymap wne:kcmPrimary="0433">
      <wne:acd wne:acdName="acd3"/>
    </wne:keymap>
    <wne:keymap wne:kcmPrimary="0434">
      <wne:acd wne:acdName="acd4"/>
    </wne:keymap>
    <wne:keymap wne:kcmPrimary="0442">
      <wne:acd wne:acdName="acd6"/>
    </wne:keymap>
    <wne:keymap wne:kcmPrimary="0443">
      <wne:acd wne:acdName="acd5"/>
    </wne:keymap>
    <wne:keymap wne:kcmPrimary="04C0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</wne:acdManifest>
  </wne:toolbars>
  <wne:acds>
    <wne:acd wne:argValue="AQAAAAAA" wne:acdName="acd0" wne:fciIndexBasedOn="0065"/>
    <wne:acd wne:argValue="AQAAAAEA" wne:acdName="acd1" wne:fciIndexBasedOn="0065"/>
    <wne:acd wne:argValue="AQAAAAIA" wne:acdName="acd2" wne:fciIndexBasedOn="0065"/>
    <wne:acd wne:argValue="AQAAAAMA" wne:acdName="acd3" wne:fciIndexBasedOn="0065"/>
    <wne:acd wne:argValue="AQAAAAQA" wne:acdName="acd4" wne:fciIndexBasedOn="0065"/>
    <wne:acd wne:argValue="AgCQbuNOAXg=" wne:acdName="acd5" wne:fciIndexBasedOn="0065"/>
    <wne:acd wne:argValue="AQAAAFcA" wne:acdName="acd6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16CA" w:rsidRDefault="009316CA" w:rsidP="00A26AB4">
      <w:pPr>
        <w:spacing w:after="60" w:line="240" w:lineRule="auto"/>
        <w:ind w:firstLine="480"/>
      </w:pPr>
      <w:r>
        <w:separator/>
      </w:r>
    </w:p>
  </w:endnote>
  <w:endnote w:type="continuationSeparator" w:id="0">
    <w:p w:rsidR="009316CA" w:rsidRDefault="009316CA" w:rsidP="00A26AB4">
      <w:pPr>
        <w:spacing w:after="6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6AAD" w:rsidRDefault="00106AAD">
    <w:pPr>
      <w:pStyle w:val="a6"/>
      <w:spacing w:after="60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16CA" w:rsidRDefault="009316CA" w:rsidP="00A26AB4">
      <w:pPr>
        <w:spacing w:after="60" w:line="240" w:lineRule="auto"/>
        <w:ind w:firstLine="480"/>
      </w:pPr>
      <w:r>
        <w:separator/>
      </w:r>
    </w:p>
  </w:footnote>
  <w:footnote w:type="continuationSeparator" w:id="0">
    <w:p w:rsidR="009316CA" w:rsidRDefault="009316CA" w:rsidP="00A26AB4">
      <w:pPr>
        <w:spacing w:after="6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8C7" w:rsidRPr="00927927" w:rsidRDefault="00FA78C7" w:rsidP="00E61E00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030"/>
    <w:multiLevelType w:val="hybridMultilevel"/>
    <w:tmpl w:val="090A0D3A"/>
    <w:lvl w:ilvl="0" w:tplc="D818AA76">
      <w:start w:val="1"/>
      <w:numFmt w:val="decimal"/>
      <w:pStyle w:val="a"/>
      <w:lvlText w:val="[%1]"/>
      <w:lvlJc w:val="left"/>
      <w:pPr>
        <w:ind w:left="420" w:hanging="420"/>
      </w:pPr>
      <w:rPr>
        <w:rFonts w:ascii="Times New Roman" w:eastAsia="宋体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3624A6"/>
    <w:multiLevelType w:val="multilevel"/>
    <w:tmpl w:val="17A8C604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>
    <w:nsid w:val="1B567B84"/>
    <w:multiLevelType w:val="hybridMultilevel"/>
    <w:tmpl w:val="8DA0CF9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679341F"/>
    <w:multiLevelType w:val="multilevel"/>
    <w:tmpl w:val="53FC428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3A977407"/>
    <w:multiLevelType w:val="hybridMultilevel"/>
    <w:tmpl w:val="2384DAA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3B4219F0"/>
    <w:multiLevelType w:val="hybridMultilevel"/>
    <w:tmpl w:val="746CF094"/>
    <w:lvl w:ilvl="0" w:tplc="058AF898">
      <w:start w:val="1"/>
      <mc:AlternateContent>
        <mc:Choice Requires="w14">
          <w:numFmt w:val="custom" w:format="0001, 0002, 0003, ..."/>
        </mc:Choice>
        <mc:Fallback>
          <w:numFmt w:val="decimal"/>
        </mc:Fallback>
      </mc:AlternateContent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4C228C"/>
    <w:multiLevelType w:val="hybridMultilevel"/>
    <w:tmpl w:val="4066EA7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3FA37EE6"/>
    <w:multiLevelType w:val="hybridMultilevel"/>
    <w:tmpl w:val="125CD264"/>
    <w:lvl w:ilvl="0" w:tplc="0752110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40A121BC"/>
    <w:multiLevelType w:val="multilevel"/>
    <w:tmpl w:val="8084CABC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417D1D59"/>
    <w:multiLevelType w:val="hybridMultilevel"/>
    <w:tmpl w:val="ADD07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3184402"/>
    <w:multiLevelType w:val="hybridMultilevel"/>
    <w:tmpl w:val="210C454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5D63C7C"/>
    <w:multiLevelType w:val="hybridMultilevel"/>
    <w:tmpl w:val="4F18A52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56C57A59"/>
    <w:multiLevelType w:val="hybridMultilevel"/>
    <w:tmpl w:val="E1FE742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5C3227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5F2D1DB1"/>
    <w:multiLevelType w:val="hybridMultilevel"/>
    <w:tmpl w:val="43EC37E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>
    <w:nsid w:val="69AD546F"/>
    <w:multiLevelType w:val="hybridMultilevel"/>
    <w:tmpl w:val="EDE405D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>
    <w:nsid w:val="6DF51224"/>
    <w:multiLevelType w:val="hybridMultilevel"/>
    <w:tmpl w:val="2ABA64F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>
    <w:nsid w:val="6EEB75D8"/>
    <w:multiLevelType w:val="multilevel"/>
    <w:tmpl w:val="0409001F"/>
    <w:styleLink w:val="20120331"/>
    <w:lvl w:ilvl="0">
      <w:start w:val="1"/>
      <w:numFmt w:val="decimal"/>
      <w:lvlText w:val="%1."/>
      <w:lvlJc w:val="left"/>
      <w:pPr>
        <w:ind w:left="780" w:hanging="425"/>
      </w:pPr>
      <w:rPr>
        <w:rFonts w:eastAsia="宋体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922" w:hanging="567"/>
      </w:pPr>
      <w:rPr>
        <w:rFonts w:eastAsiaTheme="minorEastAsia"/>
        <w:b/>
        <w:i w:val="0"/>
        <w:sz w:val="30"/>
      </w:rPr>
    </w:lvl>
    <w:lvl w:ilvl="2">
      <w:start w:val="1"/>
      <w:numFmt w:val="decimal"/>
      <w:lvlText w:val="%1.%2.%3."/>
      <w:lvlJc w:val="left"/>
      <w:pPr>
        <w:ind w:left="1064" w:hanging="709"/>
      </w:pPr>
      <w:rPr>
        <w:rFonts w:eastAsiaTheme="minorEastAsia"/>
        <w:b/>
        <w:sz w:val="28"/>
      </w:rPr>
    </w:lvl>
    <w:lvl w:ilvl="3">
      <w:start w:val="1"/>
      <w:numFmt w:val="decimal"/>
      <w:lvlText w:val="%1.%2.%3.%4."/>
      <w:lvlJc w:val="left"/>
      <w:pPr>
        <w:ind w:left="1206" w:hanging="851"/>
      </w:pPr>
    </w:lvl>
    <w:lvl w:ilvl="4">
      <w:start w:val="1"/>
      <w:numFmt w:val="decimal"/>
      <w:lvlText w:val="%1.%2.%3.%4.%5."/>
      <w:lvlJc w:val="left"/>
      <w:pPr>
        <w:ind w:left="1347" w:hanging="992"/>
      </w:pPr>
    </w:lvl>
    <w:lvl w:ilvl="5">
      <w:start w:val="1"/>
      <w:numFmt w:val="decimal"/>
      <w:lvlText w:val="%1.%2.%3.%4.%5.%6."/>
      <w:lvlJc w:val="left"/>
      <w:pPr>
        <w:ind w:left="1489" w:hanging="1134"/>
      </w:pPr>
    </w:lvl>
    <w:lvl w:ilvl="6">
      <w:start w:val="1"/>
      <w:numFmt w:val="decimal"/>
      <w:lvlText w:val="%1.%2.%3.%4.%5.%6.%7."/>
      <w:lvlJc w:val="left"/>
      <w:pPr>
        <w:ind w:left="1631" w:hanging="1276"/>
      </w:pPr>
    </w:lvl>
    <w:lvl w:ilvl="7">
      <w:start w:val="1"/>
      <w:numFmt w:val="decimal"/>
      <w:lvlText w:val="%1.%2.%3.%4.%5.%6.%7.%8."/>
      <w:lvlJc w:val="left"/>
      <w:pPr>
        <w:ind w:left="1773" w:hanging="1418"/>
      </w:pPr>
    </w:lvl>
    <w:lvl w:ilvl="8">
      <w:start w:val="1"/>
      <w:numFmt w:val="decimal"/>
      <w:lvlText w:val="%1.%2.%3.%4.%5.%6.%7.%8.%9."/>
      <w:lvlJc w:val="left"/>
      <w:pPr>
        <w:ind w:left="1914" w:hanging="1559"/>
      </w:pPr>
    </w:lvl>
  </w:abstractNum>
  <w:abstractNum w:abstractNumId="18">
    <w:nsid w:val="7086164C"/>
    <w:multiLevelType w:val="hybridMultilevel"/>
    <w:tmpl w:val="F54AA99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>
    <w:nsid w:val="714D798C"/>
    <w:multiLevelType w:val="hybridMultilevel"/>
    <w:tmpl w:val="90C66B6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>
    <w:nsid w:val="71BE5B37"/>
    <w:multiLevelType w:val="hybridMultilevel"/>
    <w:tmpl w:val="C0EA456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8"/>
  </w:num>
  <w:num w:numId="4">
    <w:abstractNumId w:val="13"/>
  </w:num>
  <w:num w:numId="5">
    <w:abstractNumId w:val="1"/>
  </w:num>
  <w:num w:numId="6">
    <w:abstractNumId w:val="3"/>
  </w:num>
  <w:num w:numId="7">
    <w:abstractNumId w:val="7"/>
  </w:num>
  <w:num w:numId="8">
    <w:abstractNumId w:val="0"/>
  </w:num>
  <w:num w:numId="9">
    <w:abstractNumId w:val="5"/>
  </w:num>
  <w:num w:numId="10">
    <w:abstractNumId w:val="5"/>
  </w:num>
  <w:num w:numId="11">
    <w:abstractNumId w:val="10"/>
  </w:num>
  <w:num w:numId="12">
    <w:abstractNumId w:val="20"/>
  </w:num>
  <w:num w:numId="13">
    <w:abstractNumId w:val="16"/>
  </w:num>
  <w:num w:numId="14">
    <w:abstractNumId w:val="14"/>
  </w:num>
  <w:num w:numId="15">
    <w:abstractNumId w:val="4"/>
  </w:num>
  <w:num w:numId="16">
    <w:abstractNumId w:val="19"/>
  </w:num>
  <w:num w:numId="17">
    <w:abstractNumId w:val="2"/>
  </w:num>
  <w:num w:numId="18">
    <w:abstractNumId w:val="15"/>
  </w:num>
  <w:num w:numId="19">
    <w:abstractNumId w:val="18"/>
  </w:num>
  <w:num w:numId="20">
    <w:abstractNumId w:val="12"/>
  </w:num>
  <w:num w:numId="21">
    <w:abstractNumId w:val="11"/>
  </w:num>
  <w:num w:numId="22">
    <w:abstractNumId w:val="6"/>
  </w:num>
  <w:num w:numId="23">
    <w:abstractNumId w:val="9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159"/>
    <w:rsid w:val="00000159"/>
    <w:rsid w:val="00000CB0"/>
    <w:rsid w:val="00012342"/>
    <w:rsid w:val="00014F49"/>
    <w:rsid w:val="000153C0"/>
    <w:rsid w:val="00026312"/>
    <w:rsid w:val="000264C4"/>
    <w:rsid w:val="000347AB"/>
    <w:rsid w:val="00035493"/>
    <w:rsid w:val="00040164"/>
    <w:rsid w:val="00043ADE"/>
    <w:rsid w:val="000471D9"/>
    <w:rsid w:val="00055369"/>
    <w:rsid w:val="00064672"/>
    <w:rsid w:val="0006590A"/>
    <w:rsid w:val="00066C88"/>
    <w:rsid w:val="000751D8"/>
    <w:rsid w:val="000A1981"/>
    <w:rsid w:val="000B0FCD"/>
    <w:rsid w:val="000C4695"/>
    <w:rsid w:val="000C6D9D"/>
    <w:rsid w:val="000D5B34"/>
    <w:rsid w:val="000F0EE0"/>
    <w:rsid w:val="00103E3D"/>
    <w:rsid w:val="00106AAD"/>
    <w:rsid w:val="00132417"/>
    <w:rsid w:val="001411DE"/>
    <w:rsid w:val="0015012C"/>
    <w:rsid w:val="00160A73"/>
    <w:rsid w:val="001A1192"/>
    <w:rsid w:val="001B0120"/>
    <w:rsid w:val="001C2D0B"/>
    <w:rsid w:val="001D5AAE"/>
    <w:rsid w:val="001E7DC1"/>
    <w:rsid w:val="001F42A8"/>
    <w:rsid w:val="001F4674"/>
    <w:rsid w:val="001F665A"/>
    <w:rsid w:val="0020238A"/>
    <w:rsid w:val="002170FB"/>
    <w:rsid w:val="002220D0"/>
    <w:rsid w:val="002266DD"/>
    <w:rsid w:val="00227E82"/>
    <w:rsid w:val="00232BD7"/>
    <w:rsid w:val="00241121"/>
    <w:rsid w:val="00244D10"/>
    <w:rsid w:val="0025357B"/>
    <w:rsid w:val="00267068"/>
    <w:rsid w:val="002724D6"/>
    <w:rsid w:val="002905C7"/>
    <w:rsid w:val="00290826"/>
    <w:rsid w:val="002D62C8"/>
    <w:rsid w:val="002F52C3"/>
    <w:rsid w:val="002F6352"/>
    <w:rsid w:val="00305394"/>
    <w:rsid w:val="003142AE"/>
    <w:rsid w:val="0033638E"/>
    <w:rsid w:val="00357A7B"/>
    <w:rsid w:val="003871D0"/>
    <w:rsid w:val="00391549"/>
    <w:rsid w:val="0039223A"/>
    <w:rsid w:val="0039321B"/>
    <w:rsid w:val="00395653"/>
    <w:rsid w:val="0039617E"/>
    <w:rsid w:val="003A1856"/>
    <w:rsid w:val="003A39A0"/>
    <w:rsid w:val="003B2BF1"/>
    <w:rsid w:val="003C2C4E"/>
    <w:rsid w:val="003D74F5"/>
    <w:rsid w:val="003E29EE"/>
    <w:rsid w:val="003F0CCD"/>
    <w:rsid w:val="004202A5"/>
    <w:rsid w:val="004225F5"/>
    <w:rsid w:val="00424FB1"/>
    <w:rsid w:val="00441C61"/>
    <w:rsid w:val="00447497"/>
    <w:rsid w:val="0045251D"/>
    <w:rsid w:val="00465BC7"/>
    <w:rsid w:val="00477AA3"/>
    <w:rsid w:val="004801E9"/>
    <w:rsid w:val="0049003E"/>
    <w:rsid w:val="004903E4"/>
    <w:rsid w:val="004A1C93"/>
    <w:rsid w:val="004A20C8"/>
    <w:rsid w:val="004A4039"/>
    <w:rsid w:val="004C1304"/>
    <w:rsid w:val="004D14ED"/>
    <w:rsid w:val="004D1CB4"/>
    <w:rsid w:val="004D323A"/>
    <w:rsid w:val="004D4BAE"/>
    <w:rsid w:val="004F261B"/>
    <w:rsid w:val="00527797"/>
    <w:rsid w:val="0054224C"/>
    <w:rsid w:val="005500F7"/>
    <w:rsid w:val="005665DC"/>
    <w:rsid w:val="00571298"/>
    <w:rsid w:val="00584E4A"/>
    <w:rsid w:val="0059300A"/>
    <w:rsid w:val="005B7B42"/>
    <w:rsid w:val="005D5F47"/>
    <w:rsid w:val="005F5F55"/>
    <w:rsid w:val="0060795F"/>
    <w:rsid w:val="00624DDF"/>
    <w:rsid w:val="00631C70"/>
    <w:rsid w:val="00664CC0"/>
    <w:rsid w:val="00673BE0"/>
    <w:rsid w:val="0068270A"/>
    <w:rsid w:val="006844DE"/>
    <w:rsid w:val="00692605"/>
    <w:rsid w:val="006A195B"/>
    <w:rsid w:val="006A53DF"/>
    <w:rsid w:val="006B27BA"/>
    <w:rsid w:val="006E6C06"/>
    <w:rsid w:val="006F0995"/>
    <w:rsid w:val="00716157"/>
    <w:rsid w:val="00727A49"/>
    <w:rsid w:val="00756CDB"/>
    <w:rsid w:val="007722C7"/>
    <w:rsid w:val="007900AE"/>
    <w:rsid w:val="007A0F3F"/>
    <w:rsid w:val="007A4AC2"/>
    <w:rsid w:val="007C0C9B"/>
    <w:rsid w:val="007E0A20"/>
    <w:rsid w:val="00803458"/>
    <w:rsid w:val="00814FE1"/>
    <w:rsid w:val="00835FE1"/>
    <w:rsid w:val="00842275"/>
    <w:rsid w:val="00845E25"/>
    <w:rsid w:val="00850C6A"/>
    <w:rsid w:val="008510EC"/>
    <w:rsid w:val="00865A80"/>
    <w:rsid w:val="00872B4B"/>
    <w:rsid w:val="00882E6E"/>
    <w:rsid w:val="00884D1E"/>
    <w:rsid w:val="008A5074"/>
    <w:rsid w:val="008A6357"/>
    <w:rsid w:val="008A67AD"/>
    <w:rsid w:val="008B035F"/>
    <w:rsid w:val="008B5BE2"/>
    <w:rsid w:val="008C0F51"/>
    <w:rsid w:val="008C6A58"/>
    <w:rsid w:val="008D2696"/>
    <w:rsid w:val="008D6DE3"/>
    <w:rsid w:val="008D6E71"/>
    <w:rsid w:val="008E021F"/>
    <w:rsid w:val="00921ABF"/>
    <w:rsid w:val="00927927"/>
    <w:rsid w:val="009316CA"/>
    <w:rsid w:val="00935BC8"/>
    <w:rsid w:val="00947AB8"/>
    <w:rsid w:val="00950381"/>
    <w:rsid w:val="00960648"/>
    <w:rsid w:val="009626C9"/>
    <w:rsid w:val="00963311"/>
    <w:rsid w:val="009717C9"/>
    <w:rsid w:val="009732DF"/>
    <w:rsid w:val="0097392C"/>
    <w:rsid w:val="0097643E"/>
    <w:rsid w:val="00977F86"/>
    <w:rsid w:val="00980218"/>
    <w:rsid w:val="0098390A"/>
    <w:rsid w:val="00992BF6"/>
    <w:rsid w:val="009B1FB9"/>
    <w:rsid w:val="009B5AFF"/>
    <w:rsid w:val="009C14A1"/>
    <w:rsid w:val="009C5044"/>
    <w:rsid w:val="009C604A"/>
    <w:rsid w:val="009F425E"/>
    <w:rsid w:val="00A06C88"/>
    <w:rsid w:val="00A26AB4"/>
    <w:rsid w:val="00A4033D"/>
    <w:rsid w:val="00A5079F"/>
    <w:rsid w:val="00A636EC"/>
    <w:rsid w:val="00A63FD2"/>
    <w:rsid w:val="00A74EB7"/>
    <w:rsid w:val="00A80EAA"/>
    <w:rsid w:val="00A85680"/>
    <w:rsid w:val="00A8629A"/>
    <w:rsid w:val="00AB1D92"/>
    <w:rsid w:val="00AB79F2"/>
    <w:rsid w:val="00AC28F3"/>
    <w:rsid w:val="00AC291F"/>
    <w:rsid w:val="00AC48D4"/>
    <w:rsid w:val="00AD1A0E"/>
    <w:rsid w:val="00AF48BC"/>
    <w:rsid w:val="00B049DC"/>
    <w:rsid w:val="00B115A3"/>
    <w:rsid w:val="00B13701"/>
    <w:rsid w:val="00B22E0B"/>
    <w:rsid w:val="00B41354"/>
    <w:rsid w:val="00B5368D"/>
    <w:rsid w:val="00B76D2E"/>
    <w:rsid w:val="00B81C45"/>
    <w:rsid w:val="00BC6027"/>
    <w:rsid w:val="00BD72C0"/>
    <w:rsid w:val="00BF1D98"/>
    <w:rsid w:val="00BF268E"/>
    <w:rsid w:val="00C015FF"/>
    <w:rsid w:val="00C02D36"/>
    <w:rsid w:val="00C04D7A"/>
    <w:rsid w:val="00C133A9"/>
    <w:rsid w:val="00C161CA"/>
    <w:rsid w:val="00C23D89"/>
    <w:rsid w:val="00C2764E"/>
    <w:rsid w:val="00C33CAB"/>
    <w:rsid w:val="00C34651"/>
    <w:rsid w:val="00C54137"/>
    <w:rsid w:val="00C61F17"/>
    <w:rsid w:val="00C623B1"/>
    <w:rsid w:val="00C631E4"/>
    <w:rsid w:val="00C70251"/>
    <w:rsid w:val="00C81E8A"/>
    <w:rsid w:val="00CB42AD"/>
    <w:rsid w:val="00CD610B"/>
    <w:rsid w:val="00CE6DFF"/>
    <w:rsid w:val="00CE794B"/>
    <w:rsid w:val="00CF1F43"/>
    <w:rsid w:val="00CF2336"/>
    <w:rsid w:val="00CF673B"/>
    <w:rsid w:val="00D36B05"/>
    <w:rsid w:val="00D36C33"/>
    <w:rsid w:val="00D37DA5"/>
    <w:rsid w:val="00D4082A"/>
    <w:rsid w:val="00D537CB"/>
    <w:rsid w:val="00D71C4F"/>
    <w:rsid w:val="00D8464A"/>
    <w:rsid w:val="00D95AFA"/>
    <w:rsid w:val="00DA2978"/>
    <w:rsid w:val="00DB5ED2"/>
    <w:rsid w:val="00DB6063"/>
    <w:rsid w:val="00DB75FF"/>
    <w:rsid w:val="00DC2A3E"/>
    <w:rsid w:val="00DD7C4A"/>
    <w:rsid w:val="00DF288B"/>
    <w:rsid w:val="00E376BF"/>
    <w:rsid w:val="00E475F7"/>
    <w:rsid w:val="00E60871"/>
    <w:rsid w:val="00E61E00"/>
    <w:rsid w:val="00E64B5F"/>
    <w:rsid w:val="00E7292F"/>
    <w:rsid w:val="00E932DD"/>
    <w:rsid w:val="00ED42A7"/>
    <w:rsid w:val="00F1062F"/>
    <w:rsid w:val="00F320D7"/>
    <w:rsid w:val="00F72F48"/>
    <w:rsid w:val="00F74195"/>
    <w:rsid w:val="00F76383"/>
    <w:rsid w:val="00F7748A"/>
    <w:rsid w:val="00F90D3A"/>
    <w:rsid w:val="00F952B5"/>
    <w:rsid w:val="00FA201D"/>
    <w:rsid w:val="00FA276E"/>
    <w:rsid w:val="00FA78C7"/>
    <w:rsid w:val="00FB0C0C"/>
    <w:rsid w:val="00FB2154"/>
    <w:rsid w:val="00FD13B8"/>
    <w:rsid w:val="00FE4C6E"/>
    <w:rsid w:val="00FF4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FE06FF3-CAF3-43AF-90F2-7AC8CEA6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semiHidden="1" w:uiPriority="39" w:unhideWhenUsed="1"/>
    <w:lsdException w:name="toc 3" w:semiHidden="1" w:uiPriority="39" w:unhideWhenUsed="1"/>
    <w:lsdException w:name="toc 4" w:semiHidden="1" w:uiPriority="5" w:unhideWhenUsed="1"/>
    <w:lsdException w:name="toc 5" w:semiHidden="1" w:uiPriority="5" w:unhideWhenUsed="1"/>
    <w:lsdException w:name="toc 6" w:semiHidden="1" w:uiPriority="5" w:unhideWhenUsed="1"/>
    <w:lsdException w:name="toc 7" w:semiHidden="1" w:uiPriority="5" w:unhideWhenUsed="1"/>
    <w:lsdException w:name="toc 8" w:semiHidden="1" w:uiPriority="5" w:unhideWhenUsed="1"/>
    <w:lsdException w:name="toc 9" w:semiHidden="1" w:uiPriority="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uiPriority="4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225F5"/>
    <w:pPr>
      <w:widowControl w:val="0"/>
      <w:spacing w:line="0" w:lineRule="atLeast"/>
      <w:ind w:firstLineChars="200" w:firstLine="200"/>
      <w:jc w:val="both"/>
    </w:pPr>
    <w:rPr>
      <w:rFonts w:ascii="Times New Roman" w:eastAsia="宋体" w:hAnsi="Times New Roman" w:cs="Times New Roman"/>
      <w:sz w:val="24"/>
      <w:szCs w:val="22"/>
    </w:rPr>
  </w:style>
  <w:style w:type="paragraph" w:styleId="1">
    <w:name w:val="heading 1"/>
    <w:next w:val="a0"/>
    <w:link w:val="1Char"/>
    <w:autoRedefine/>
    <w:uiPriority w:val="2"/>
    <w:qFormat/>
    <w:rsid w:val="000471D9"/>
    <w:pPr>
      <w:keepNext/>
      <w:keepLines/>
      <w:numPr>
        <w:numId w:val="27"/>
      </w:numPr>
      <w:spacing w:before="480" w:after="240"/>
      <w:jc w:val="center"/>
      <w:outlineLvl w:val="0"/>
    </w:pPr>
    <w:rPr>
      <w:rFonts w:eastAsia="宋体"/>
      <w:b/>
      <w:bCs/>
      <w:kern w:val="44"/>
      <w:sz w:val="30"/>
      <w:szCs w:val="30"/>
    </w:rPr>
  </w:style>
  <w:style w:type="paragraph" w:styleId="2">
    <w:name w:val="heading 2"/>
    <w:next w:val="a0"/>
    <w:link w:val="2Char"/>
    <w:autoRedefine/>
    <w:uiPriority w:val="2"/>
    <w:unhideWhenUsed/>
    <w:qFormat/>
    <w:rsid w:val="001B0120"/>
    <w:pPr>
      <w:keepNext/>
      <w:keepLines/>
      <w:numPr>
        <w:ilvl w:val="1"/>
        <w:numId w:val="27"/>
      </w:numPr>
      <w:spacing w:before="260" w:after="120" w:line="415" w:lineRule="auto"/>
      <w:outlineLvl w:val="1"/>
    </w:pPr>
    <w:rPr>
      <w:rFonts w:asciiTheme="majorHAnsi" w:eastAsia="宋体" w:hAnsiTheme="majorHAnsi" w:cstheme="majorBidi"/>
      <w:b/>
      <w:bCs/>
      <w:sz w:val="28"/>
      <w:szCs w:val="32"/>
    </w:rPr>
  </w:style>
  <w:style w:type="paragraph" w:styleId="3">
    <w:name w:val="heading 3"/>
    <w:next w:val="a0"/>
    <w:link w:val="3Char"/>
    <w:uiPriority w:val="2"/>
    <w:unhideWhenUsed/>
    <w:qFormat/>
    <w:rsid w:val="001B0120"/>
    <w:pPr>
      <w:keepNext/>
      <w:keepLines/>
      <w:numPr>
        <w:ilvl w:val="2"/>
        <w:numId w:val="27"/>
      </w:numPr>
      <w:spacing w:after="120" w:line="415" w:lineRule="auto"/>
      <w:outlineLvl w:val="2"/>
    </w:pPr>
    <w:rPr>
      <w:rFonts w:eastAsia="宋体"/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2"/>
    <w:semiHidden/>
    <w:unhideWhenUsed/>
    <w:qFormat/>
    <w:rsid w:val="000471D9"/>
    <w:pPr>
      <w:keepNext/>
      <w:keepLines/>
      <w:numPr>
        <w:ilvl w:val="3"/>
        <w:numId w:val="5"/>
      </w:numPr>
      <w:spacing w:before="280" w:after="120" w:line="377" w:lineRule="auto"/>
      <w:ind w:firstLineChars="0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2"/>
    <w:semiHidden/>
    <w:unhideWhenUsed/>
    <w:qFormat/>
    <w:rsid w:val="000471D9"/>
    <w:pPr>
      <w:keepNext/>
      <w:keepLines/>
      <w:numPr>
        <w:ilvl w:val="4"/>
        <w:numId w:val="2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20120331">
    <w:name w:val="多级标题20120331"/>
    <w:rsid w:val="00DB5ED2"/>
    <w:pPr>
      <w:numPr>
        <w:numId w:val="1"/>
      </w:numPr>
    </w:pPr>
  </w:style>
  <w:style w:type="character" w:customStyle="1" w:styleId="1Char">
    <w:name w:val="标题 1 Char"/>
    <w:basedOn w:val="a1"/>
    <w:link w:val="1"/>
    <w:uiPriority w:val="2"/>
    <w:rsid w:val="0020238A"/>
    <w:rPr>
      <w:rFonts w:eastAsia="宋体"/>
      <w:b/>
      <w:bCs/>
      <w:kern w:val="44"/>
      <w:sz w:val="30"/>
      <w:szCs w:val="30"/>
    </w:rPr>
  </w:style>
  <w:style w:type="paragraph" w:styleId="a4">
    <w:name w:val="Balloon Text"/>
    <w:basedOn w:val="a0"/>
    <w:link w:val="Char"/>
    <w:uiPriority w:val="99"/>
    <w:semiHidden/>
    <w:unhideWhenUsed/>
    <w:rsid w:val="00447497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semiHidden/>
    <w:rsid w:val="00447497"/>
    <w:rPr>
      <w:rFonts w:ascii="Times New Roman" w:eastAsia="宋体" w:hAnsi="Times New Roman" w:cs="Times New Roman"/>
      <w:kern w:val="0"/>
      <w:sz w:val="18"/>
      <w:szCs w:val="18"/>
    </w:rPr>
  </w:style>
  <w:style w:type="paragraph" w:styleId="a5">
    <w:name w:val="header"/>
    <w:link w:val="Char0"/>
    <w:uiPriority w:val="99"/>
    <w:unhideWhenUsed/>
    <w:rsid w:val="00992BF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uiPriority w:val="99"/>
    <w:rsid w:val="00992BF6"/>
    <w:rPr>
      <w:sz w:val="18"/>
      <w:szCs w:val="18"/>
    </w:rPr>
  </w:style>
  <w:style w:type="paragraph" w:styleId="a6">
    <w:name w:val="footer"/>
    <w:basedOn w:val="a0"/>
    <w:link w:val="Char1"/>
    <w:uiPriority w:val="99"/>
    <w:unhideWhenUsed/>
    <w:rsid w:val="00B5368D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Char1">
    <w:name w:val="页脚 Char"/>
    <w:basedOn w:val="a1"/>
    <w:link w:val="a6"/>
    <w:uiPriority w:val="99"/>
    <w:rsid w:val="00B5368D"/>
    <w:rPr>
      <w:sz w:val="18"/>
      <w:szCs w:val="18"/>
    </w:rPr>
  </w:style>
  <w:style w:type="paragraph" w:styleId="10">
    <w:name w:val="index 1"/>
    <w:basedOn w:val="a0"/>
    <w:next w:val="a0"/>
    <w:autoRedefine/>
    <w:uiPriority w:val="99"/>
    <w:unhideWhenUsed/>
    <w:rsid w:val="00132417"/>
    <w:pPr>
      <w:spacing w:after="81"/>
      <w:ind w:firstLine="480"/>
    </w:pPr>
  </w:style>
  <w:style w:type="paragraph" w:styleId="a7">
    <w:name w:val="index heading"/>
    <w:next w:val="10"/>
    <w:autoRedefine/>
    <w:uiPriority w:val="4"/>
    <w:rsid w:val="00716157"/>
    <w:pPr>
      <w:jc w:val="center"/>
    </w:pPr>
    <w:rPr>
      <w:rFonts w:asciiTheme="majorHAnsi" w:eastAsia="微软雅黑" w:hAnsiTheme="majorHAnsi" w:cstheme="majorBidi"/>
      <w:b/>
      <w:bCs/>
      <w:sz w:val="32"/>
    </w:rPr>
  </w:style>
  <w:style w:type="character" w:styleId="a8">
    <w:name w:val="Strong"/>
    <w:uiPriority w:val="3"/>
    <w:qFormat/>
    <w:rsid w:val="003F0CCD"/>
    <w:rPr>
      <w:b/>
      <w:bCs/>
    </w:rPr>
  </w:style>
  <w:style w:type="character" w:customStyle="1" w:styleId="2Char">
    <w:name w:val="标题 2 Char"/>
    <w:basedOn w:val="a1"/>
    <w:link w:val="2"/>
    <w:uiPriority w:val="2"/>
    <w:rsid w:val="001B0120"/>
    <w:rPr>
      <w:rFonts w:asciiTheme="majorHAnsi" w:eastAsia="宋体" w:hAnsiTheme="majorHAnsi" w:cstheme="majorBidi"/>
      <w:b/>
      <w:bCs/>
      <w:sz w:val="28"/>
      <w:szCs w:val="32"/>
    </w:rPr>
  </w:style>
  <w:style w:type="paragraph" w:styleId="11">
    <w:name w:val="toc 1"/>
    <w:next w:val="a0"/>
    <w:autoRedefine/>
    <w:uiPriority w:val="39"/>
    <w:rsid w:val="00716157"/>
    <w:pPr>
      <w:tabs>
        <w:tab w:val="right" w:leader="middleDot" w:pos="8296"/>
      </w:tabs>
      <w:spacing w:beforeLines="50" w:before="50"/>
    </w:pPr>
    <w:rPr>
      <w:b/>
      <w:sz w:val="24"/>
    </w:rPr>
  </w:style>
  <w:style w:type="character" w:customStyle="1" w:styleId="3Char">
    <w:name w:val="标题 3 Char"/>
    <w:basedOn w:val="a1"/>
    <w:link w:val="3"/>
    <w:uiPriority w:val="2"/>
    <w:rsid w:val="001B0120"/>
    <w:rPr>
      <w:rFonts w:eastAsia="宋体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2"/>
    <w:semiHidden/>
    <w:rsid w:val="000471D9"/>
    <w:rPr>
      <w:rFonts w:asciiTheme="majorHAnsi" w:eastAsia="宋体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2"/>
    <w:semiHidden/>
    <w:rsid w:val="004801E9"/>
    <w:rPr>
      <w:b/>
      <w:bCs/>
      <w:sz w:val="28"/>
      <w:szCs w:val="28"/>
    </w:rPr>
  </w:style>
  <w:style w:type="paragraph" w:styleId="a9">
    <w:name w:val="List Paragraph"/>
    <w:basedOn w:val="a0"/>
    <w:uiPriority w:val="34"/>
    <w:unhideWhenUsed/>
    <w:qFormat/>
    <w:rsid w:val="00AC48D4"/>
    <w:pPr>
      <w:ind w:firstLine="420"/>
    </w:pPr>
  </w:style>
  <w:style w:type="character" w:styleId="aa">
    <w:name w:val="Hyperlink"/>
    <w:basedOn w:val="a1"/>
    <w:uiPriority w:val="99"/>
    <w:unhideWhenUsed/>
    <w:rsid w:val="00E376BF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153C0"/>
    <w:pPr>
      <w:tabs>
        <w:tab w:val="right" w:leader="middleDot" w:pos="8296"/>
      </w:tabs>
      <w:spacing w:beforeLines="25" w:before="25" w:line="240" w:lineRule="auto"/>
      <w:ind w:leftChars="100" w:left="100" w:firstLineChars="0" w:firstLine="0"/>
    </w:pPr>
    <w:rPr>
      <w:noProof/>
    </w:rPr>
  </w:style>
  <w:style w:type="paragraph" w:customStyle="1" w:styleId="a">
    <w:name w:val="参考文献正文"/>
    <w:link w:val="Char2"/>
    <w:autoRedefine/>
    <w:uiPriority w:val="2"/>
    <w:qFormat/>
    <w:rsid w:val="00A80EAA"/>
    <w:pPr>
      <w:numPr>
        <w:numId w:val="8"/>
      </w:numPr>
      <w:spacing w:afterLines="25" w:after="81" w:line="300" w:lineRule="auto"/>
      <w:jc w:val="both"/>
    </w:pPr>
    <w:rPr>
      <w:rFonts w:ascii="Times New Roman" w:eastAsia="宋体" w:hAnsi="Times New Roman"/>
      <w:sz w:val="24"/>
    </w:rPr>
  </w:style>
  <w:style w:type="character" w:customStyle="1" w:styleId="Char2">
    <w:name w:val="参考文献正文 Char"/>
    <w:basedOn w:val="a1"/>
    <w:link w:val="a"/>
    <w:uiPriority w:val="2"/>
    <w:rsid w:val="00A80EAA"/>
    <w:rPr>
      <w:rFonts w:ascii="Times New Roman" w:eastAsia="宋体" w:hAnsi="Times New Roman"/>
      <w:sz w:val="24"/>
    </w:rPr>
  </w:style>
  <w:style w:type="paragraph" w:styleId="30">
    <w:name w:val="toc 3"/>
    <w:basedOn w:val="a0"/>
    <w:next w:val="a0"/>
    <w:autoRedefine/>
    <w:uiPriority w:val="39"/>
    <w:unhideWhenUsed/>
    <w:rsid w:val="000153C0"/>
    <w:pPr>
      <w:tabs>
        <w:tab w:val="right" w:leader="middleDot" w:pos="8296"/>
      </w:tabs>
      <w:ind w:leftChars="200" w:left="480" w:firstLineChars="0" w:firstLine="0"/>
    </w:pPr>
    <w:rPr>
      <w:noProof/>
    </w:rPr>
  </w:style>
  <w:style w:type="paragraph" w:customStyle="1" w:styleId="ab">
    <w:name w:val="源代码"/>
    <w:autoRedefine/>
    <w:uiPriority w:val="2"/>
    <w:qFormat/>
    <w:rsid w:val="00A8629A"/>
    <w:pPr>
      <w:spacing w:line="0" w:lineRule="atLeast"/>
      <w:ind w:hangingChars="175" w:hanging="420"/>
    </w:pPr>
    <w:rPr>
      <w:rFonts w:ascii="Consolas" w:eastAsia="Consolas" w:hAnsi="Consolas"/>
      <w:noProof/>
    </w:rPr>
  </w:style>
  <w:style w:type="paragraph" w:styleId="ac">
    <w:name w:val="Plain Text"/>
    <w:basedOn w:val="a0"/>
    <w:link w:val="Char3"/>
    <w:uiPriority w:val="99"/>
    <w:unhideWhenUsed/>
    <w:rsid w:val="00290826"/>
    <w:pPr>
      <w:spacing w:line="240" w:lineRule="auto"/>
      <w:ind w:firstLineChars="0" w:firstLine="0"/>
    </w:pPr>
    <w:rPr>
      <w:rFonts w:ascii="宋体" w:hAnsi="Courier New" w:cs="Courier New"/>
      <w:sz w:val="21"/>
    </w:rPr>
  </w:style>
  <w:style w:type="character" w:customStyle="1" w:styleId="Char3">
    <w:name w:val="纯文本 Char"/>
    <w:basedOn w:val="a1"/>
    <w:link w:val="ac"/>
    <w:uiPriority w:val="99"/>
    <w:rsid w:val="00290826"/>
    <w:rPr>
      <w:rFonts w:ascii="宋体" w:eastAsia="宋体" w:hAnsi="Courier New" w:cs="Courier New"/>
    </w:rPr>
  </w:style>
  <w:style w:type="table" w:styleId="ad">
    <w:name w:val="Table Grid"/>
    <w:basedOn w:val="a2"/>
    <w:uiPriority w:val="59"/>
    <w:rsid w:val="00D36C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caption"/>
    <w:basedOn w:val="a0"/>
    <w:next w:val="a0"/>
    <w:autoRedefine/>
    <w:uiPriority w:val="35"/>
    <w:unhideWhenUsed/>
    <w:qFormat/>
    <w:rsid w:val="00424FB1"/>
    <w:pPr>
      <w:ind w:firstLineChars="0" w:firstLine="0"/>
      <w:jc w:val="center"/>
    </w:pPr>
    <w:rPr>
      <w:rFonts w:asciiTheme="majorHAnsi" w:hAnsiTheme="majorHAnsi" w:cstheme="majorBidi"/>
      <w:sz w:val="18"/>
      <w:szCs w:val="20"/>
    </w:rPr>
  </w:style>
  <w:style w:type="paragraph" w:styleId="af">
    <w:name w:val="Title"/>
    <w:next w:val="a0"/>
    <w:link w:val="Char4"/>
    <w:uiPriority w:val="1"/>
    <w:qFormat/>
    <w:rsid w:val="003C2C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f"/>
    <w:uiPriority w:val="1"/>
    <w:rsid w:val="003C2C4E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2">
    <w:name w:val="标题 1（无编号）"/>
    <w:basedOn w:val="1"/>
    <w:next w:val="a0"/>
    <w:qFormat/>
    <w:rsid w:val="0098390A"/>
    <w:pPr>
      <w:numPr>
        <w:numId w:val="0"/>
      </w:numPr>
      <w:spacing w:after="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7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90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714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0057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0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228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3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9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6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01887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0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29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25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410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3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85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87055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359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72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6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21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51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6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073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9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8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26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20386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72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51719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8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837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2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65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5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90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0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6551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76279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74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35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41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7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57904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3961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0806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19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55024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242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6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53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6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91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89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373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4926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3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68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70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242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1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52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7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174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6602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4528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819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3065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157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4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661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65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54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1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7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132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66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736">
          <w:marLeft w:val="36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27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688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7689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465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71016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367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567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27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359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5093">
          <w:marLeft w:val="36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64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8429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0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69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3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88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6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05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295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8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0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372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9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10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EE18647A-9995-4396-A7BE-34F10A5C2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Algorithm Description.docx</Template>
  <TotalTime>49</TotalTime>
  <Pages>2</Pages>
  <Words>97</Words>
  <Characters>559</Characters>
  <Application>Microsoft Office Word</Application>
  <DocSecurity>0</DocSecurity>
  <Lines>4</Lines>
  <Paragraphs>1</Paragraphs>
  <ScaleCrop>false</ScaleCrop>
  <Company>PhoeniXtudio</Company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Kirk</dc:creator>
  <cp:lastModifiedBy>苏宙行</cp:lastModifiedBy>
  <cp:revision>4</cp:revision>
  <cp:lastPrinted>2015-01-10T15:29:00Z</cp:lastPrinted>
  <dcterms:created xsi:type="dcterms:W3CDTF">2015-03-06T01:27:00Z</dcterms:created>
  <dcterms:modified xsi:type="dcterms:W3CDTF">2015-03-06T02:15:00Z</dcterms:modified>
</cp:coreProperties>
</file>